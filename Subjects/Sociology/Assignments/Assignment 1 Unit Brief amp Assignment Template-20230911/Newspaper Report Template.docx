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0B167" w14:textId="77777777" w:rsidR="00A84A24" w:rsidRPr="00A84A24" w:rsidRDefault="00A84A24" w:rsidP="00A84A24">
      <w:pPr>
        <w:pStyle w:val="Title"/>
        <w:tabs>
          <w:tab w:val="center" w:pos="4320"/>
        </w:tabs>
      </w:pPr>
      <w:r>
        <w:t>Type your (APPROPRIATE) headline here</w:t>
      </w:r>
    </w:p>
    <w:p w14:paraId="4B72A9D0" w14:textId="77777777" w:rsidR="00F46EFE" w:rsidRDefault="009356CD">
      <w:pPr>
        <w:pStyle w:val="Subtitle"/>
      </w:pPr>
      <w:r>
        <w:t>Write a brIef synopsis here</w:t>
      </w:r>
    </w:p>
    <w:p w14:paraId="08E971E6" w14:textId="31790DC2" w:rsidR="00F46EFE" w:rsidRDefault="007D4CE7" w:rsidP="007D4CE7">
      <w:pPr>
        <w:pStyle w:val="Date"/>
      </w:pPr>
      <w:r>
        <w:t xml:space="preserve">InserT </w:t>
      </w:r>
      <w:r w:rsidR="00274EF2">
        <w:t xml:space="preserve">NAME AND </w:t>
      </w:r>
      <w:r>
        <w:t>date here</w:t>
      </w:r>
    </w:p>
    <w:p w14:paraId="7EC33627" w14:textId="77777777" w:rsidR="00F46EFE" w:rsidRDefault="007D4CE7">
      <w:r>
        <w:t xml:space="preserve">Write </w:t>
      </w:r>
      <w:r w:rsidR="00AD463E">
        <w:t>your</w:t>
      </w:r>
      <w:r>
        <w:t xml:space="preserve"> Newspaper report here (600 words </w:t>
      </w:r>
      <w:r w:rsidR="003E29EB">
        <w:t>+/- 10%</w:t>
      </w:r>
      <w:r w:rsidR="00CC53A7">
        <w:t>)</w:t>
      </w:r>
    </w:p>
    <w:sectPr w:rsidR="00F46EFE">
      <w:footerReference w:type="default" r:id="rId6"/>
      <w:pgSz w:w="11907" w:h="16839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C9DE4" w14:textId="77777777" w:rsidR="00A84A24" w:rsidRDefault="00A84A24">
      <w:pPr>
        <w:spacing w:line="240" w:lineRule="auto"/>
      </w:pPr>
      <w:r>
        <w:separator/>
      </w:r>
    </w:p>
    <w:p w14:paraId="6AE210A9" w14:textId="77777777" w:rsidR="00A84A24" w:rsidRDefault="00A84A24"/>
  </w:endnote>
  <w:endnote w:type="continuationSeparator" w:id="0">
    <w:p w14:paraId="7DA6259E" w14:textId="77777777" w:rsidR="00A84A24" w:rsidRDefault="00A84A24">
      <w:pPr>
        <w:spacing w:line="240" w:lineRule="auto"/>
      </w:pPr>
      <w:r>
        <w:continuationSeparator/>
      </w:r>
    </w:p>
    <w:p w14:paraId="69FE12E9" w14:textId="77777777" w:rsidR="00A84A24" w:rsidRDefault="00A84A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820326"/>
      <w:docPartObj>
        <w:docPartGallery w:val="Page Numbers (Bottom of Page)"/>
        <w:docPartUnique/>
      </w:docPartObj>
    </w:sdtPr>
    <w:sdtEndPr/>
    <w:sdtContent>
      <w:p w14:paraId="2E911BF7" w14:textId="77777777" w:rsidR="00F46EFE" w:rsidRDefault="00274E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A9E90" w14:textId="77777777" w:rsidR="00A84A24" w:rsidRDefault="00A84A24">
      <w:pPr>
        <w:spacing w:line="240" w:lineRule="auto"/>
      </w:pPr>
      <w:r>
        <w:separator/>
      </w:r>
    </w:p>
    <w:p w14:paraId="36D1A6E5" w14:textId="77777777" w:rsidR="00A84A24" w:rsidRDefault="00A84A24"/>
  </w:footnote>
  <w:footnote w:type="continuationSeparator" w:id="0">
    <w:p w14:paraId="23FC7BF4" w14:textId="77777777" w:rsidR="00A84A24" w:rsidRDefault="00A84A24">
      <w:pPr>
        <w:spacing w:line="240" w:lineRule="auto"/>
      </w:pPr>
      <w:r>
        <w:continuationSeparator/>
      </w:r>
    </w:p>
    <w:p w14:paraId="282C1489" w14:textId="77777777" w:rsidR="00A84A24" w:rsidRDefault="00A84A2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24"/>
    <w:rsid w:val="00267897"/>
    <w:rsid w:val="00274EF2"/>
    <w:rsid w:val="003E29EB"/>
    <w:rsid w:val="007D4CE7"/>
    <w:rsid w:val="009356CD"/>
    <w:rsid w:val="00A84A24"/>
    <w:rsid w:val="00AD463E"/>
    <w:rsid w:val="00CC53A7"/>
    <w:rsid w:val="00F4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9276633"/>
  <w15:chartTrackingRefBased/>
  <w15:docId w15:val="{3ABC7146-1EFB-F64F-AF10-1D68BF9E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407FF69-3915-A740-8D06-10646851AD9E%7dtf16392102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%7bB407FF69-3915-A740-8D06-10646851AD9E%7dtf16392102.dotx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Davis</dc:creator>
  <cp:keywords/>
  <dc:description/>
  <cp:lastModifiedBy>William Davis</cp:lastModifiedBy>
  <cp:revision>3</cp:revision>
  <dcterms:created xsi:type="dcterms:W3CDTF">2021-06-23T08:53:00Z</dcterms:created>
  <dcterms:modified xsi:type="dcterms:W3CDTF">2021-07-08T09:34:00Z</dcterms:modified>
</cp:coreProperties>
</file>